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A8" w:rsidRDefault="006B1C5E" w:rsidP="006B1C5E">
      <w:pPr>
        <w:pStyle w:val="Nzev"/>
      </w:pPr>
      <w:r>
        <w:t xml:space="preserve">Výstupy testování projektu Logos </w:t>
      </w:r>
      <w:proofErr w:type="spellStart"/>
      <w:r>
        <w:t>Polytechnikos</w:t>
      </w:r>
      <w:proofErr w:type="spellEnd"/>
      <w:r>
        <w:t xml:space="preserve"> vyvinutý Skupinou 6</w:t>
      </w:r>
    </w:p>
    <w:p w:rsidR="006B1C5E" w:rsidRDefault="006B1C5E" w:rsidP="006B1C5E"/>
    <w:p w:rsidR="006B1C5E" w:rsidRDefault="006B1C5E" w:rsidP="006B1C5E">
      <w:r>
        <w:t>Testování projektu probíhala hlavně dynamicky, testování se zaměřovalo jak na funkční stránku p</w:t>
      </w:r>
      <w:r w:rsidR="00A26E75">
        <w:t>rojektu, tak na vzhled aplikace.</w:t>
      </w:r>
    </w:p>
    <w:p w:rsidR="00A26E75" w:rsidRDefault="00A26E75" w:rsidP="006B1C5E">
      <w:r>
        <w:t xml:space="preserve">Testování funkcí bylo prováděno přihlášením do různých uživatelských rolí a následným simulováním redakčních procesů. V rámci </w:t>
      </w:r>
      <w:r w:rsidR="0059276D">
        <w:t xml:space="preserve">testování byli otestovány </w:t>
      </w:r>
      <w:r>
        <w:t>funkce: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Stažení časopisu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Vytvoření článku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Zasílání automatických zpráv na email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Psaní recenzí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Schvalování článku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Vytváření časopisu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Management uživatelů</w:t>
      </w:r>
    </w:p>
    <w:p w:rsidR="00A26E75" w:rsidRDefault="00A26E75" w:rsidP="00A26E75">
      <w:pPr>
        <w:pStyle w:val="Odstavecseseznamem"/>
        <w:numPr>
          <w:ilvl w:val="0"/>
          <w:numId w:val="1"/>
        </w:numPr>
      </w:pPr>
      <w:r>
        <w:t>A další</w:t>
      </w:r>
    </w:p>
    <w:p w:rsidR="00A26E75" w:rsidRDefault="00A26E75" w:rsidP="00A26E75">
      <w:r>
        <w:t xml:space="preserve">Vzhled aplikace se testoval, jak pomocí změny rozlišení obrazovky, tak přibližováním a oddalováním </w:t>
      </w:r>
      <w:r w:rsidR="00F75856">
        <w:t>obrazovky. Při takovémto testování jsme kontrolovaly, že prvky vypadají, tak jak mají.</w:t>
      </w:r>
    </w:p>
    <w:p w:rsidR="00F75856" w:rsidRDefault="00F75856" w:rsidP="00A26E75">
      <w:r>
        <w:t>V rámci testování jsme odhalili a opravili následující chyby (nedostatky):</w:t>
      </w:r>
    </w:p>
    <w:p w:rsidR="00F75856" w:rsidRDefault="00F75856" w:rsidP="00F75856">
      <w:pPr>
        <w:pStyle w:val="Odstavecseseznamem"/>
        <w:numPr>
          <w:ilvl w:val="0"/>
          <w:numId w:val="2"/>
        </w:numPr>
      </w:pPr>
      <w:r>
        <w:t>Chyba s uzávěrkou při změně stavu smazaného příspěvku</w:t>
      </w:r>
    </w:p>
    <w:p w:rsidR="00F75856" w:rsidRDefault="00F75856" w:rsidP="00F75856">
      <w:pPr>
        <w:pStyle w:val="Odstavecseseznamem"/>
        <w:numPr>
          <w:ilvl w:val="0"/>
          <w:numId w:val="2"/>
        </w:numPr>
      </w:pPr>
      <w:r>
        <w:t>Chyba při vytvářením časopisu</w:t>
      </w:r>
    </w:p>
    <w:p w:rsidR="00F75856" w:rsidRDefault="00F75856" w:rsidP="00F75856">
      <w:pPr>
        <w:pStyle w:val="Odstavecseseznamem"/>
        <w:numPr>
          <w:ilvl w:val="0"/>
          <w:numId w:val="2"/>
        </w:numPr>
      </w:pPr>
      <w:r>
        <w:t xml:space="preserve">Modální okna se sama po určité době potvrdí na </w:t>
      </w:r>
      <w:proofErr w:type="spellStart"/>
      <w:r>
        <w:t>Firefoxu</w:t>
      </w:r>
      <w:proofErr w:type="spellEnd"/>
    </w:p>
    <w:p w:rsidR="00F75856" w:rsidRDefault="00F75856" w:rsidP="00F75856">
      <w:pPr>
        <w:pStyle w:val="Odstavecseseznamem"/>
        <w:numPr>
          <w:ilvl w:val="0"/>
          <w:numId w:val="2"/>
        </w:numPr>
      </w:pPr>
      <w:r>
        <w:t>Přesměrování uživatele po vytvoření časopisu</w:t>
      </w:r>
    </w:p>
    <w:p w:rsidR="00F75856" w:rsidRPr="006B1C5E" w:rsidRDefault="0059276D" w:rsidP="0059276D">
      <w:r>
        <w:t>V průběhu testování jsme objevili také menší chyby, například nevhodně zvětšení textu při přiblížení obrazovky, posunuté tlačítko mimo zamýšlenou polohu a další. Tyto chyby byly opraveny hned po nalezení.</w:t>
      </w:r>
      <w:bookmarkStart w:id="0" w:name="_GoBack"/>
      <w:bookmarkEnd w:id="0"/>
    </w:p>
    <w:sectPr w:rsidR="00F75856" w:rsidRPr="006B1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3FD"/>
    <w:multiLevelType w:val="hybridMultilevel"/>
    <w:tmpl w:val="6DE8EB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6E1C"/>
    <w:multiLevelType w:val="hybridMultilevel"/>
    <w:tmpl w:val="024C5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5E"/>
    <w:rsid w:val="0059276D"/>
    <w:rsid w:val="006B1C5E"/>
    <w:rsid w:val="00A26E75"/>
    <w:rsid w:val="00A95A7F"/>
    <w:rsid w:val="00F644E0"/>
    <w:rsid w:val="00F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239"/>
  <w15:chartTrackingRefBased/>
  <w15:docId w15:val="{FB093838-0D8F-46D4-9C6B-875DE448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1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2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81380A3A</Template>
  <TotalTime>84</TotalTime>
  <Pages>1</Pages>
  <Words>168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Kremláček</dc:creator>
  <cp:keywords/>
  <dc:description/>
  <cp:lastModifiedBy>Lukáš Kremláček</cp:lastModifiedBy>
  <cp:revision>1</cp:revision>
  <dcterms:created xsi:type="dcterms:W3CDTF">2017-12-18T09:50:00Z</dcterms:created>
  <dcterms:modified xsi:type="dcterms:W3CDTF">2017-12-18T11:14:00Z</dcterms:modified>
</cp:coreProperties>
</file>